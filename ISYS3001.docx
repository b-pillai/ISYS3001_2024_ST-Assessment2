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2763D082" w:rsidR="00EF6287" w:rsidRDefault="00EF6287" w:rsidP="0053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3B42CD3D" w14:textId="77777777" w:rsidR="005315D1" w:rsidRDefault="005315D1" w:rsidP="0053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9CE638" w14:textId="41A85C74" w:rsidR="005315D1" w:rsidRDefault="005315D1"/>
    <w:p w14:paraId="72EFA13C" w14:textId="64C69F85" w:rsidR="00EF6287" w:rsidRPr="005315D1" w:rsidRDefault="005315D1" w:rsidP="005315D1">
      <w:pPr>
        <w:ind w:firstLine="720"/>
      </w:pPr>
      <w:r>
        <w:t xml:space="preserve">Hello, world </w:t>
      </w:r>
      <w:bookmarkStart w:id="0" w:name="_GoBack"/>
      <w:bookmarkEnd w:id="0"/>
    </w:p>
    <w:sectPr w:rsidR="00EF6287" w:rsidRPr="00531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5315D1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Orientation SCU Sydney</cp:lastModifiedBy>
  <cp:revision>3</cp:revision>
  <dcterms:created xsi:type="dcterms:W3CDTF">2023-03-12T05:55:00Z</dcterms:created>
  <dcterms:modified xsi:type="dcterms:W3CDTF">2024-01-24T23:21:00Z</dcterms:modified>
</cp:coreProperties>
</file>